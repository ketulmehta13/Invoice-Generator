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2294EE4C" w:rsidR="001A4A7E" w:rsidRPr="009D6E96" w:rsidRDefault="009F291E" w:rsidP="009F291E">
      <w:pPr>
        <w:pStyle w:val="Title"/>
        <w:jc w:val="left"/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 w:rsidR="001A4A7E" w:rsidRPr="009D6E96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Invoice</w:t>
      </w:r>
    </w:p>
    <w:p w14:paraId="56EF9FCD" w14:textId="77777777" w:rsidR="0041766D" w:rsidRDefault="0041766D" w:rsidP="0041766D">
      <w:pPr>
        <w:rPr>
          <w:rFonts w:ascii="Adobe Gothic Std B" w:eastAsia="Adobe Gothic Std B" w:hAnsi="Adobe Gothic Std B"/>
        </w:rPr>
      </w:pPr>
    </w:p>
    <w:p w14:paraId="71730580" w14:textId="688EA78D" w:rsidR="0041766D" w:rsidRDefault="0041766D" w:rsidP="0041766D">
      <w:pPr>
        <w:rPr>
          <w:rFonts w:ascii="Adobe Gothic Std B" w:eastAsia="Adobe Gothic Std B" w:hAnsi="Adobe Gothic Std B"/>
        </w:rPr>
      </w:pP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>To</w:t>
      </w:r>
      <w:r w:rsidR="009D6E96">
        <w:rPr>
          <w:rFonts w:ascii="Adobe Gothic Std B" w:eastAsia="Adobe Gothic Std B" w:hAnsi="Adobe Gothic Std B"/>
          <w:b/>
          <w:bCs/>
          <w:sz w:val="36"/>
          <w:szCs w:val="36"/>
        </w:rPr>
        <w:t xml:space="preserve"> </w:t>
      </w: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 xml:space="preserve">: </w:t>
      </w:r>
      <w:r>
        <w:rPr>
          <w:rFonts w:ascii="Adobe Gothic Std B" w:eastAsia="Adobe Gothic Std B" w:hAnsi="Adobe Gothic Std B"/>
        </w:rPr>
        <w:t xml:space="preserve"> </w:t>
      </w:r>
      <w:r w:rsidRPr="0041766D">
        <w:rPr>
          <w:rFonts w:ascii="Adobe Gothic Std B" w:eastAsia="Adobe Gothic Std B" w:hAnsi="Adobe Gothic Std B"/>
          <w:sz w:val="36"/>
          <w:szCs w:val="36"/>
        </w:rPr>
        <w:t>{{ name }}</w:t>
      </w:r>
    </w:p>
    <w:p w14:paraId="07B6E227" w14:textId="43BECC5A" w:rsidR="001A4A7E" w:rsidRPr="0041766D" w:rsidRDefault="0041766D" w:rsidP="0041766D">
      <w:pPr>
        <w:rPr>
          <w:rFonts w:ascii="Adobe Gothic Std B" w:eastAsia="Adobe Gothic Std B" w:hAnsi="Adobe Gothic Std B"/>
        </w:rPr>
      </w:pP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>Phone</w:t>
      </w:r>
      <w:r w:rsidR="009D6E96">
        <w:rPr>
          <w:rFonts w:ascii="Adobe Gothic Std B" w:eastAsia="Adobe Gothic Std B" w:hAnsi="Adobe Gothic Std B"/>
          <w:b/>
          <w:bCs/>
          <w:sz w:val="36"/>
          <w:szCs w:val="36"/>
        </w:rPr>
        <w:t xml:space="preserve"> </w:t>
      </w: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>:</w:t>
      </w:r>
      <w:r>
        <w:rPr>
          <w:rFonts w:ascii="Adobe Gothic Std B" w:eastAsia="Adobe Gothic Std B" w:hAnsi="Adobe Gothic Std B"/>
        </w:rPr>
        <w:t xml:space="preserve">  </w:t>
      </w:r>
      <w:r w:rsidRPr="0041766D">
        <w:rPr>
          <w:rFonts w:ascii="Adobe Gothic Std B" w:eastAsia="Adobe Gothic Std B" w:hAnsi="Adobe Gothic Std B"/>
          <w:sz w:val="36"/>
          <w:szCs w:val="36"/>
        </w:rPr>
        <w:t>{{ phone }}</w:t>
      </w:r>
      <w:r>
        <w:rPr>
          <w:rFonts w:ascii="Adobe Gothic Std B" w:eastAsia="Adobe Gothic Std B" w:hAnsi="Adobe Gothic Std B"/>
        </w:rPr>
        <w:t xml:space="preserve"> </w:t>
      </w:r>
    </w:p>
    <w:p w14:paraId="0EE81BC5" w14:textId="77777777" w:rsidR="001A4A7E" w:rsidRDefault="001A4A7E"/>
    <w:tbl>
      <w:tblPr>
        <w:tblStyle w:val="GridTable1Light"/>
        <w:tblW w:w="5136" w:type="pct"/>
        <w:tblLook w:val="0020" w:firstRow="1" w:lastRow="0" w:firstColumn="0" w:lastColumn="0" w:noHBand="0" w:noVBand="0"/>
        <w:tblDescription w:val="Layout table"/>
      </w:tblPr>
      <w:tblGrid>
        <w:gridCol w:w="1981"/>
        <w:gridCol w:w="4536"/>
        <w:gridCol w:w="1842"/>
        <w:gridCol w:w="1985"/>
      </w:tblGrid>
      <w:tr w:rsidR="0041766D" w:rsidRPr="001A4A7E" w14:paraId="21C6596D" w14:textId="77777777" w:rsidTr="0069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tcW w:w="1981" w:type="dxa"/>
            <w:shd w:val="clear" w:color="auto" w:fill="262626" w:themeFill="text1" w:themeFillTint="D9"/>
          </w:tcPr>
          <w:p w14:paraId="67E745A3" w14:textId="0FA3E432" w:rsidR="00767D7F" w:rsidRPr="009F291E" w:rsidRDefault="009D6E96" w:rsidP="001D1A99">
            <w:pPr>
              <w:pStyle w:val="Heading1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</w:rPr>
              <w:t xml:space="preserve">     </w:t>
            </w:r>
            <w:r w:rsidRPr="009F291E">
              <w:rPr>
                <w:rFonts w:ascii="Adobe Gothic Std B" w:eastAsia="Adobe Gothic Std B" w:hAnsi="Adobe Gothic Std B"/>
                <w:sz w:val="28"/>
                <w:szCs w:val="28"/>
              </w:rPr>
              <w:t>Quantity</w:t>
            </w:r>
          </w:p>
        </w:tc>
        <w:tc>
          <w:tcPr>
            <w:tcW w:w="4536" w:type="dxa"/>
            <w:shd w:val="clear" w:color="auto" w:fill="262626" w:themeFill="text1" w:themeFillTint="D9"/>
          </w:tcPr>
          <w:p w14:paraId="2E6771C1" w14:textId="5B0610C3" w:rsidR="00767D7F" w:rsidRPr="009F291E" w:rsidRDefault="009D6E96" w:rsidP="001D1A99">
            <w:pPr>
              <w:pStyle w:val="Heading1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9F291E">
              <w:rPr>
                <w:rFonts w:ascii="Adobe Gothic Std B" w:eastAsia="Adobe Gothic Std B" w:hAnsi="Adobe Gothic Std B"/>
                <w:sz w:val="28"/>
                <w:szCs w:val="28"/>
              </w:rPr>
              <w:t xml:space="preserve">                  </w:t>
            </w:r>
            <w:sdt>
              <w:sdtPr>
                <w:rPr>
                  <w:rFonts w:ascii="Adobe Gothic Std B" w:eastAsia="Adobe Gothic Std B" w:hAnsi="Adobe Gothic Std B"/>
                  <w:sz w:val="28"/>
                  <w:szCs w:val="28"/>
                </w:rPr>
                <w:id w:val="-527406679"/>
                <w:placeholder>
                  <w:docPart w:val="5787C80C1FE9421CBFBCECB0BB1108FF"/>
                </w:placeholder>
                <w:temporary/>
                <w:showingPlcHdr/>
                <w15:appearance w15:val="hidden"/>
              </w:sdtPr>
              <w:sdtContent>
                <w:r w:rsidR="00335034" w:rsidRPr="009F291E">
                  <w:rPr>
                    <w:rFonts w:ascii="Adobe Gothic Std B" w:eastAsia="Adobe Gothic Std B" w:hAnsi="Adobe Gothic Std B"/>
                    <w:sz w:val="28"/>
                    <w:szCs w:val="28"/>
                  </w:rPr>
                  <w:t>Description</w:t>
                </w:r>
              </w:sdtContent>
            </w:sdt>
          </w:p>
        </w:tc>
        <w:tc>
          <w:tcPr>
            <w:tcW w:w="1842" w:type="dxa"/>
            <w:shd w:val="clear" w:color="auto" w:fill="262626" w:themeFill="text1" w:themeFillTint="D9"/>
          </w:tcPr>
          <w:p w14:paraId="5183D666" w14:textId="6E9B58D5" w:rsidR="00767D7F" w:rsidRPr="009F291E" w:rsidRDefault="00110C2D" w:rsidP="00110C2D">
            <w:pPr>
              <w:pStyle w:val="Heading1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Unit Price</w:t>
            </w:r>
          </w:p>
        </w:tc>
        <w:tc>
          <w:tcPr>
            <w:tcW w:w="1985" w:type="dxa"/>
            <w:shd w:val="clear" w:color="auto" w:fill="262626" w:themeFill="text1" w:themeFillTint="D9"/>
          </w:tcPr>
          <w:p w14:paraId="49C4E65D" w14:textId="267AB44F" w:rsidR="00767D7F" w:rsidRPr="009F291E" w:rsidRDefault="009D6E96" w:rsidP="001D1A99">
            <w:pPr>
              <w:pStyle w:val="Heading1"/>
              <w:rPr>
                <w:rFonts w:ascii="Adobe Gothic Std B" w:eastAsia="Adobe Gothic Std B" w:hAnsi="Adobe Gothic Std B"/>
                <w:sz w:val="32"/>
                <w:szCs w:val="32"/>
              </w:rPr>
            </w:pPr>
            <w:r w:rsidRPr="009F291E">
              <w:rPr>
                <w:rFonts w:ascii="Adobe Gothic Std B" w:eastAsia="Adobe Gothic Std B" w:hAnsi="Adobe Gothic Std B"/>
                <w:sz w:val="32"/>
                <w:szCs w:val="32"/>
              </w:rPr>
              <w:t xml:space="preserve">     </w:t>
            </w:r>
            <w:r w:rsidRPr="00696665">
              <w:rPr>
                <w:rFonts w:ascii="Adobe Gothic Std B" w:eastAsia="Adobe Gothic Std B" w:hAnsi="Adobe Gothic Std B"/>
                <w:sz w:val="32"/>
                <w:szCs w:val="32"/>
                <w:shd w:val="clear" w:color="auto" w:fill="262626" w:themeFill="text1" w:themeFillTint="D9"/>
              </w:rPr>
              <w:t>Total</w:t>
            </w:r>
          </w:p>
        </w:tc>
      </w:tr>
      <w:tr w:rsidR="0041766D" w:rsidRPr="001A4A7E" w14:paraId="42AAD9F6" w14:textId="77777777" w:rsidTr="009F291E">
        <w:trPr>
          <w:trHeight w:val="288"/>
        </w:trPr>
        <w:tc>
          <w:tcPr>
            <w:tcW w:w="1981" w:type="dxa"/>
          </w:tcPr>
          <w:p w14:paraId="516163B1" w14:textId="70BAEBC1" w:rsidR="00767D7F" w:rsidRPr="0041766D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41766D">
              <w:rPr>
                <w:rFonts w:ascii="Adobe Gothic Std B" w:eastAsia="Adobe Gothic Std B" w:hAnsi="Adobe Gothic Std B"/>
                <w:b/>
                <w:bCs/>
              </w:rPr>
              <w:t>{%tr for item in invoice_list %}</w:t>
            </w:r>
          </w:p>
        </w:tc>
        <w:tc>
          <w:tcPr>
            <w:tcW w:w="453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5" w:type="dxa"/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9D6E96" w:rsidRPr="001A4A7E" w14:paraId="33214810" w14:textId="77777777" w:rsidTr="009F291E">
        <w:trPr>
          <w:trHeight w:val="288"/>
        </w:trPr>
        <w:tc>
          <w:tcPr>
            <w:tcW w:w="1981" w:type="dxa"/>
          </w:tcPr>
          <w:p w14:paraId="7EABD2FC" w14:textId="6BA99106" w:rsidR="00697198" w:rsidRPr="0041766D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41766D">
              <w:rPr>
                <w:rFonts w:ascii="Adobe Gothic Std B" w:eastAsia="Adobe Gothic Std B" w:hAnsi="Adobe Gothic Std B"/>
                <w:b/>
                <w:bCs/>
              </w:rPr>
              <w:t>{{item</w:t>
            </w:r>
            <w:r w:rsidR="005417F6" w:rsidRPr="0041766D">
              <w:rPr>
                <w:rFonts w:ascii="Adobe Gothic Std B" w:eastAsia="Adobe Gothic Std B" w:hAnsi="Adobe Gothic Std B"/>
                <w:b/>
                <w:bCs/>
              </w:rPr>
              <w:t>[0]</w:t>
            </w:r>
            <w:r w:rsidRPr="0041766D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4536" w:type="dxa"/>
          </w:tcPr>
          <w:p w14:paraId="20C9F77F" w14:textId="6EC9C88A" w:rsidR="00697198" w:rsidRPr="009D6E96" w:rsidRDefault="00697198">
            <w:pPr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9D6E96">
              <w:rPr>
                <w:rFonts w:ascii="Adobe Gothic Std B" w:eastAsia="Adobe Gothic Std B" w:hAnsi="Adobe Gothic Std B"/>
                <w:sz w:val="22"/>
                <w:szCs w:val="22"/>
              </w:rPr>
              <w:t>{{item</w:t>
            </w:r>
            <w:r w:rsidR="005417F6" w:rsidRPr="009D6E96">
              <w:rPr>
                <w:rFonts w:ascii="Adobe Gothic Std B" w:eastAsia="Adobe Gothic Std B" w:hAnsi="Adobe Gothic Std B"/>
                <w:sz w:val="22"/>
                <w:szCs w:val="22"/>
              </w:rPr>
              <w:t>[1]</w:t>
            </w:r>
            <w:r w:rsidRPr="009D6E96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  <w:tc>
          <w:tcPr>
            <w:tcW w:w="1842" w:type="dxa"/>
          </w:tcPr>
          <w:p w14:paraId="7F2896FA" w14:textId="6B1A747E" w:rsidR="00697198" w:rsidRPr="0041766D" w:rsidRDefault="009D6E96" w:rsidP="009D6E96">
            <w:pPr>
              <w:pStyle w:val="Right-alignedtext"/>
              <w:jc w:val="left"/>
              <w:rPr>
                <w:rFonts w:ascii="Adobe Gothic Std B" w:eastAsia="Adobe Gothic Std B" w:hAnsi="Adobe Gothic Std B"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sz w:val="22"/>
                <w:szCs w:val="22"/>
              </w:rPr>
              <w:t xml:space="preserve">   </w:t>
            </w:r>
            <w:r w:rsidR="00697198" w:rsidRPr="0041766D">
              <w:rPr>
                <w:rFonts w:ascii="Adobe Gothic Std B" w:eastAsia="Adobe Gothic Std B" w:hAnsi="Adobe Gothic Std B"/>
                <w:sz w:val="22"/>
                <w:szCs w:val="22"/>
              </w:rPr>
              <w:t>{{item</w:t>
            </w:r>
            <w:r w:rsidR="005417F6" w:rsidRPr="0041766D">
              <w:rPr>
                <w:rFonts w:ascii="Adobe Gothic Std B" w:eastAsia="Adobe Gothic Std B" w:hAnsi="Adobe Gothic Std B"/>
                <w:sz w:val="22"/>
                <w:szCs w:val="22"/>
              </w:rPr>
              <w:t>[2]</w:t>
            </w:r>
            <w:r w:rsidR="00697198" w:rsidRPr="0041766D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  <w:tc>
          <w:tcPr>
            <w:tcW w:w="1985" w:type="dxa"/>
          </w:tcPr>
          <w:p w14:paraId="5334FED6" w14:textId="7C39DF7A" w:rsidR="00697198" w:rsidRPr="0041766D" w:rsidRDefault="00086F6A" w:rsidP="009D6E96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41766D">
              <w:rPr>
                <w:rFonts w:ascii="Adobe Gothic Std B" w:eastAsia="Adobe Gothic Std B" w:hAnsi="Adobe Gothic Std B"/>
                <w:sz w:val="22"/>
                <w:szCs w:val="22"/>
              </w:rPr>
              <w:t>{{item[3]}}</w:t>
            </w:r>
          </w:p>
        </w:tc>
      </w:tr>
      <w:tr w:rsidR="0041766D" w:rsidRPr="001A4A7E" w14:paraId="2CB7E165" w14:textId="77777777" w:rsidTr="009F291E">
        <w:trPr>
          <w:trHeight w:val="875"/>
        </w:trPr>
        <w:tc>
          <w:tcPr>
            <w:tcW w:w="1981" w:type="dxa"/>
          </w:tcPr>
          <w:p w14:paraId="378BA359" w14:textId="0502A933" w:rsidR="00F33254" w:rsidRPr="0041766D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41766D">
              <w:rPr>
                <w:rFonts w:ascii="Adobe Gothic Std B" w:eastAsia="Adobe Gothic Std B" w:hAnsi="Adobe Gothic Std B"/>
                <w:b/>
                <w:bCs/>
              </w:rPr>
              <w:t>{%tr endfor %}</w:t>
            </w:r>
          </w:p>
        </w:tc>
        <w:tc>
          <w:tcPr>
            <w:tcW w:w="453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5" w:type="dxa"/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9D6E96" w:rsidRPr="001A4A7E" w14:paraId="2952F892" w14:textId="77777777" w:rsidTr="009F291E">
        <w:trPr>
          <w:trHeight w:val="288"/>
        </w:trPr>
        <w:tc>
          <w:tcPr>
            <w:tcW w:w="1981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53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74726B46" w14:textId="5962DE80" w:rsidR="00767D7F" w:rsidRPr="001A4A7E" w:rsidRDefault="009D6E96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   </w:t>
            </w:r>
            <w:sdt>
              <w:sdtPr>
                <w:rPr>
                  <w:rFonts w:ascii="Adobe Gothic Std B" w:eastAsia="Adobe Gothic Std B" w:hAnsi="Adobe Gothic Std B"/>
                </w:rPr>
                <w:id w:val="794338292"/>
                <w:placeholder>
                  <w:docPart w:val="9B3BD69B49124424A1948BCB3CEE420A"/>
                </w:placeholder>
                <w:temporary/>
                <w:showingPlcHdr/>
                <w15:appearance w15:val="hidden"/>
              </w:sdtPr>
              <w:sdtEndPr>
                <w:rPr>
                  <w:b/>
                  <w:bCs w:val="0"/>
                  <w:sz w:val="28"/>
                  <w:szCs w:val="28"/>
                </w:rPr>
              </w:sdtEndPr>
              <w:sdtContent>
                <w:r w:rsidR="00335034" w:rsidRPr="00110C2D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Subtotal</w:t>
                </w:r>
              </w:sdtContent>
            </w:sdt>
          </w:p>
        </w:tc>
        <w:tc>
          <w:tcPr>
            <w:tcW w:w="1985" w:type="dxa"/>
          </w:tcPr>
          <w:p w14:paraId="648A5104" w14:textId="0614B4E7" w:rsidR="00767D7F" w:rsidRPr="0041766D" w:rsidRDefault="00697198" w:rsidP="009D6E96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41766D">
              <w:rPr>
                <w:rFonts w:ascii="Adobe Gothic Std B" w:eastAsia="Adobe Gothic Std B" w:hAnsi="Adobe Gothic Std B"/>
                <w:sz w:val="22"/>
                <w:szCs w:val="22"/>
              </w:rPr>
              <w:t>{{ subtotal }}</w:t>
            </w:r>
          </w:p>
        </w:tc>
      </w:tr>
      <w:tr w:rsidR="0041766D" w:rsidRPr="001A4A7E" w14:paraId="0979C605" w14:textId="77777777" w:rsidTr="009F291E">
        <w:trPr>
          <w:trHeight w:val="288"/>
        </w:trPr>
        <w:tc>
          <w:tcPr>
            <w:tcW w:w="1981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53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726CB6D5" w14:textId="244A980F" w:rsidR="00767D7F" w:rsidRPr="009D6E96" w:rsidRDefault="009D6E96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8"/>
                <w:szCs w:val="28"/>
              </w:rPr>
              <w:t xml:space="preserve">  </w:t>
            </w:r>
            <w:sdt>
              <w:sdtPr>
                <w:rPr>
                  <w:rFonts w:ascii="Adobe Gothic Std B" w:eastAsia="Adobe Gothic Std B" w:hAnsi="Adobe Gothic Std B"/>
                  <w:b/>
                  <w:bCs w:val="0"/>
                  <w:sz w:val="28"/>
                  <w:szCs w:val="28"/>
                </w:rPr>
                <w:id w:val="177394138"/>
                <w:placeholder>
                  <w:docPart w:val="709213693AE94E18827D5A8ACAB8B506"/>
                </w:placeholder>
                <w:temporary/>
                <w:showingPlcHdr/>
                <w15:appearance w15:val="hidden"/>
              </w:sdtPr>
              <w:sdtContent>
                <w:r w:rsidR="00335034" w:rsidRPr="00110C2D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Sales Tax</w:t>
                </w:r>
              </w:sdtContent>
            </w:sdt>
          </w:p>
        </w:tc>
        <w:tc>
          <w:tcPr>
            <w:tcW w:w="1985" w:type="dxa"/>
          </w:tcPr>
          <w:p w14:paraId="4FAF0C5A" w14:textId="25EB06CC" w:rsidR="00767D7F" w:rsidRPr="0041766D" w:rsidRDefault="00697198" w:rsidP="009D6E96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41766D">
              <w:rPr>
                <w:rFonts w:ascii="Adobe Gothic Std B" w:eastAsia="Adobe Gothic Std B" w:hAnsi="Adobe Gothic Std B"/>
                <w:sz w:val="22"/>
                <w:szCs w:val="22"/>
              </w:rPr>
              <w:t>{{ salestax }}</w:t>
            </w:r>
          </w:p>
        </w:tc>
      </w:tr>
      <w:tr w:rsidR="009D6E96" w:rsidRPr="001A4A7E" w14:paraId="2C1CCD83" w14:textId="77777777" w:rsidTr="009F291E">
        <w:trPr>
          <w:trHeight w:val="288"/>
        </w:trPr>
        <w:tc>
          <w:tcPr>
            <w:tcW w:w="1981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53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05753500" w14:textId="5CB82ED2" w:rsidR="00767D7F" w:rsidRPr="0041766D" w:rsidRDefault="009D6E96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32"/>
                <w:szCs w:val="32"/>
              </w:rPr>
              <w:t xml:space="preserve">    </w:t>
            </w:r>
            <w:sdt>
              <w:sdtPr>
                <w:rPr>
                  <w:rFonts w:ascii="Adobe Gothic Std B" w:eastAsia="Adobe Gothic Std B" w:hAnsi="Adobe Gothic Std B"/>
                  <w:b/>
                  <w:bCs w:val="0"/>
                  <w:sz w:val="32"/>
                  <w:szCs w:val="32"/>
                </w:rPr>
                <w:id w:val="-2007200982"/>
                <w:placeholder>
                  <w:docPart w:val="7ABED51EBEF6472995558C93222D7D57"/>
                </w:placeholder>
                <w:temporary/>
                <w:showingPlcHdr/>
                <w15:appearance w15:val="hidden"/>
              </w:sdtPr>
              <w:sdtContent>
                <w:r w:rsidR="00335034" w:rsidRPr="00110C2D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Total</w:t>
                </w:r>
              </w:sdtContent>
            </w:sdt>
          </w:p>
        </w:tc>
        <w:tc>
          <w:tcPr>
            <w:tcW w:w="1985" w:type="dxa"/>
          </w:tcPr>
          <w:p w14:paraId="7C7EEB7B" w14:textId="2D5685CC" w:rsidR="00767D7F" w:rsidRPr="0041766D" w:rsidRDefault="009D6E96" w:rsidP="009D6E96">
            <w:pPr>
              <w:pStyle w:val="Right-alignedtext"/>
              <w:jc w:val="left"/>
              <w:rPr>
                <w:rFonts w:ascii="Adobe Gothic Std B" w:eastAsia="Adobe Gothic Std B" w:hAnsi="Adobe Gothic Std B"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sz w:val="22"/>
                <w:szCs w:val="22"/>
              </w:rPr>
              <w:t xml:space="preserve">       </w:t>
            </w:r>
            <w:r w:rsidR="003F00A7">
              <w:rPr>
                <w:rFonts w:ascii="Adobe Gothic Std B" w:eastAsia="Adobe Gothic Std B" w:hAnsi="Adobe Gothic Std B"/>
                <w:sz w:val="22"/>
                <w:szCs w:val="22"/>
              </w:rPr>
              <w:t xml:space="preserve">  </w:t>
            </w:r>
            <w:r w:rsidR="00763A1C">
              <w:rPr>
                <w:rFonts w:ascii="Adobe Gothic Std B" w:eastAsia="Adobe Gothic Std B" w:hAnsi="Adobe Gothic Std B"/>
                <w:sz w:val="22"/>
                <w:szCs w:val="22"/>
              </w:rPr>
              <w:t xml:space="preserve"> </w:t>
            </w:r>
            <w:r w:rsidR="003F00A7">
              <w:rPr>
                <w:rFonts w:ascii="Adobe Gothic Std B" w:eastAsia="Adobe Gothic Std B" w:hAnsi="Adobe Gothic Std B"/>
                <w:sz w:val="22"/>
                <w:szCs w:val="22"/>
              </w:rPr>
              <w:t xml:space="preserve"> </w:t>
            </w:r>
            <w:r w:rsidR="00697198" w:rsidRPr="0041766D">
              <w:rPr>
                <w:rFonts w:ascii="Adobe Gothic Std B" w:eastAsia="Adobe Gothic Std B" w:hAnsi="Adobe Gothic Std B"/>
                <w:sz w:val="22"/>
                <w:szCs w:val="22"/>
              </w:rPr>
              <w:t>{{ total }}</w:t>
            </w:r>
          </w:p>
        </w:tc>
      </w:tr>
    </w:tbl>
    <w:p w14:paraId="20757965" w14:textId="0E59FDB4" w:rsidR="00767D7F" w:rsidRDefault="00767D7F" w:rsidP="009D6E96">
      <w:pPr>
        <w:pStyle w:val="Title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2F68A" w14:textId="77777777" w:rsidR="00A22C75" w:rsidRDefault="00A22C75" w:rsidP="00DA124E">
      <w:r>
        <w:separator/>
      </w:r>
    </w:p>
  </w:endnote>
  <w:endnote w:type="continuationSeparator" w:id="0">
    <w:p w14:paraId="06003B39" w14:textId="77777777" w:rsidR="00A22C75" w:rsidRDefault="00A22C7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ED7D4" w14:textId="77777777" w:rsidR="00A22C75" w:rsidRDefault="00A22C75" w:rsidP="00DA124E">
      <w:r>
        <w:separator/>
      </w:r>
    </w:p>
  </w:footnote>
  <w:footnote w:type="continuationSeparator" w:id="0">
    <w:p w14:paraId="497602C3" w14:textId="77777777" w:rsidR="00A22C75" w:rsidRDefault="00A22C7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67198"/>
    <w:rsid w:val="00084A50"/>
    <w:rsid w:val="00086F6A"/>
    <w:rsid w:val="000F3D19"/>
    <w:rsid w:val="00110C2D"/>
    <w:rsid w:val="00141CC5"/>
    <w:rsid w:val="00160000"/>
    <w:rsid w:val="00161833"/>
    <w:rsid w:val="001A4A7E"/>
    <w:rsid w:val="001D1A99"/>
    <w:rsid w:val="00204CCA"/>
    <w:rsid w:val="00253682"/>
    <w:rsid w:val="002A7D7E"/>
    <w:rsid w:val="002C31B5"/>
    <w:rsid w:val="002F145D"/>
    <w:rsid w:val="002F405A"/>
    <w:rsid w:val="002F4591"/>
    <w:rsid w:val="00335034"/>
    <w:rsid w:val="003525FA"/>
    <w:rsid w:val="00390027"/>
    <w:rsid w:val="003968B9"/>
    <w:rsid w:val="003F00A7"/>
    <w:rsid w:val="0041766D"/>
    <w:rsid w:val="004723D6"/>
    <w:rsid w:val="00502760"/>
    <w:rsid w:val="00541768"/>
    <w:rsid w:val="005417F6"/>
    <w:rsid w:val="00596D74"/>
    <w:rsid w:val="005E117D"/>
    <w:rsid w:val="005E4E1E"/>
    <w:rsid w:val="006350A1"/>
    <w:rsid w:val="00696665"/>
    <w:rsid w:val="00697198"/>
    <w:rsid w:val="006B4F86"/>
    <w:rsid w:val="006C1D33"/>
    <w:rsid w:val="006D3592"/>
    <w:rsid w:val="007055A9"/>
    <w:rsid w:val="00763A1C"/>
    <w:rsid w:val="00767D7F"/>
    <w:rsid w:val="007A2DFF"/>
    <w:rsid w:val="007E7299"/>
    <w:rsid w:val="0080601B"/>
    <w:rsid w:val="00846FB5"/>
    <w:rsid w:val="00865239"/>
    <w:rsid w:val="00872276"/>
    <w:rsid w:val="009D1EE6"/>
    <w:rsid w:val="009D6E96"/>
    <w:rsid w:val="009F291E"/>
    <w:rsid w:val="009F3F74"/>
    <w:rsid w:val="009F4EA9"/>
    <w:rsid w:val="00A22C75"/>
    <w:rsid w:val="00A2654F"/>
    <w:rsid w:val="00A40639"/>
    <w:rsid w:val="00A57C43"/>
    <w:rsid w:val="00A77210"/>
    <w:rsid w:val="00A82089"/>
    <w:rsid w:val="00AC6A6B"/>
    <w:rsid w:val="00B14E8F"/>
    <w:rsid w:val="00B62AE1"/>
    <w:rsid w:val="00B70F39"/>
    <w:rsid w:val="00B84DF7"/>
    <w:rsid w:val="00B911FE"/>
    <w:rsid w:val="00C05AEA"/>
    <w:rsid w:val="00C4631C"/>
    <w:rsid w:val="00D24276"/>
    <w:rsid w:val="00D27961"/>
    <w:rsid w:val="00D45686"/>
    <w:rsid w:val="00D46230"/>
    <w:rsid w:val="00D62BD5"/>
    <w:rsid w:val="00D8503D"/>
    <w:rsid w:val="00DA124E"/>
    <w:rsid w:val="00DA1B06"/>
    <w:rsid w:val="00DA731D"/>
    <w:rsid w:val="00DE3DFA"/>
    <w:rsid w:val="00DF32B2"/>
    <w:rsid w:val="00E10529"/>
    <w:rsid w:val="00E61B2E"/>
    <w:rsid w:val="00E70B6C"/>
    <w:rsid w:val="00E87249"/>
    <w:rsid w:val="00EB59E9"/>
    <w:rsid w:val="00EC23BD"/>
    <w:rsid w:val="00F16D3C"/>
    <w:rsid w:val="00F33254"/>
    <w:rsid w:val="00F53936"/>
    <w:rsid w:val="00F6128C"/>
    <w:rsid w:val="00F734DA"/>
    <w:rsid w:val="00F80BCE"/>
    <w:rsid w:val="00FC4929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176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76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76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176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4176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F29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1524"/>
    <w:rsid w:val="001B3B2C"/>
    <w:rsid w:val="00596D74"/>
    <w:rsid w:val="005A799D"/>
    <w:rsid w:val="005D5A33"/>
    <w:rsid w:val="006E0FCA"/>
    <w:rsid w:val="007660EF"/>
    <w:rsid w:val="007931FB"/>
    <w:rsid w:val="007E7299"/>
    <w:rsid w:val="0087499A"/>
    <w:rsid w:val="009F4EA9"/>
    <w:rsid w:val="00CC0EB5"/>
    <w:rsid w:val="00D94F0E"/>
    <w:rsid w:val="00DA1B06"/>
    <w:rsid w:val="00DA731D"/>
    <w:rsid w:val="00F16D3C"/>
    <w:rsid w:val="00F43697"/>
    <w:rsid w:val="00FC3E10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ketul mehta</cp:lastModifiedBy>
  <cp:revision>11</cp:revision>
  <dcterms:created xsi:type="dcterms:W3CDTF">2025-02-02T09:32:00Z</dcterms:created>
  <dcterms:modified xsi:type="dcterms:W3CDTF">2025-08-29T09:08:00Z</dcterms:modified>
  <cp:category/>
  <cp:version/>
</cp:coreProperties>
</file>